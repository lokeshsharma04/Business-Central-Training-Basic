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GBpUBg=="/>
          </w:sdtPr>
          <w:sdtContent>
            <w:tc>
              <w:tcPr>
                <w:tcW w:w="2549" w:type="dxa"/>
              </w:tcPr>
              <w:p w:rsidRPr="008179F0" w:rsidR="008179F0" w:rsidP="00D54DEE" w:rsidRDefault="00E2151E" w14:paraId="0041B603" w14:textId="308F3851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GBpUBg=="/>
          </w:sdtPr>
          <w:sdtContent>
            <w:tc>
              <w:tcPr>
                <w:tcW w:w="2549" w:type="dxa"/>
              </w:tcPr>
              <w:p w:rsidRPr="008179F0" w:rsidR="008179F0" w:rsidP="00D54DEE" w:rsidRDefault="00E2151E" w14:paraId="73F0484F" w14:textId="74C0F13A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GBpUBg=="/>
          </w:sdtPr>
          <w:sdtContent>
            <w:tc>
              <w:tcPr>
                <w:tcW w:w="2549" w:type="dxa"/>
              </w:tcPr>
              <w:p w:rsidRPr="008179F0" w:rsidR="008179F0" w:rsidP="00D54DEE" w:rsidRDefault="00E2151E" w14:paraId="65EC1B88" w14:textId="05B16422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GBpUBg=="/>
          </w:sdtPr>
          <w:sdtContent>
            <w:tc>
              <w:tcPr>
                <w:tcW w:w="2549" w:type="dxa"/>
              </w:tcPr>
              <w:p w:rsidRPr="008179F0" w:rsidR="008179F0" w:rsidP="00D54DEE" w:rsidRDefault="00E2151E" w14:paraId="2DE9237F" w14:textId="4C2BFA82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E2151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E2151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E2151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E2151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E2151E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E2151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E2151E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E2151E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E2151E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E2151E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E2151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E2151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E2151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E2151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E2151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E2151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E2151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E2151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2BFD" w:rsidP="00E40C63" w:rsidRDefault="00822BFD" w14:paraId="6F4F2C38" w14:textId="77777777">
      <w:pPr>
        <w:spacing w:after="0"/>
      </w:pPr>
      <w:r>
        <w:separator/>
      </w:r>
    </w:p>
  </w:endnote>
  <w:endnote w:type="continuationSeparator" w:id="0">
    <w:p w:rsidR="00822BFD" w:rsidP="00E40C63" w:rsidRDefault="00822BFD" w14:paraId="4793589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51E" w:rsidRDefault="00E2151E" w14:paraId="726EA8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2BFD" w:rsidP="00E40C63" w:rsidRDefault="00822BFD" w14:paraId="527BBE1B" w14:textId="77777777">
      <w:pPr>
        <w:spacing w:after="0"/>
      </w:pPr>
      <w:r>
        <w:separator/>
      </w:r>
    </w:p>
  </w:footnote>
  <w:footnote w:type="continuationSeparator" w:id="0">
    <w:p w:rsidR="00822BFD" w:rsidP="00E40C63" w:rsidRDefault="00822BFD" w14:paraId="53F4229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151E" w:rsidRDefault="00E2151E" w14:paraId="0191436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0187DB1E" w14:textId="1A3795A8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sdt>
          <w:sdtPr>
            <w:id w:val="-199555152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Order_Line[1]" w:storeItemID="{AF7A6226-6056-400F-ADDA-E1ADA7C08250}"/>
            <w:text/>
            <w:alias w:val="#Nav: /Header/Line/Order_Line"/>
            <w:tag w:val="#Nav: Standard_Sales_Invoice/1306"/>
          </w:sdtPr>
          <w:sdtContent>
            <w:p w:rsidRPr="00E2151E" w:rsidR="00E2151E" w:rsidP="00E2151E" w:rsidRDefault="00E2151E" w14:paraId="6174FB83" w14:textId="10DEF326">
              <w:proofErr w:type="spellStart"/>
              <w:r>
                <w:t>Order_Line</w:t>
              </w:r>
              <w:proofErr w:type="spellEnd"/>
            </w:p>
          </w:sdtContent>
        </w:sdt>
        <w:sdt>
          <w:sdtPr>
            <w:rPr>
              <w:b/>
            </w:rPr>
            <w:id w:val="-207472093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Order_No_Lbl[1]" w:storeItemID="{AF7A6226-6056-400F-ADDA-E1ADA7C08250}" w16sdtdh:storeItemChecksum="GBpUBg=="/>
          </w:sdtPr>
          <w:sdtContent>
            <w:p w:rsidR="00C43401" w:rsidP="00C43401" w:rsidRDefault="00E2151E" w14:paraId="53EDBDED" w14:textId="438B3B99">
              <w:pPr>
                <w:pStyle w:val="Header"/>
                <w:rPr>
                  <w:b/>
                </w:rPr>
              </w:pPr>
              <w:proofErr w:type="spellStart"/>
              <w:r>
                <w:rPr>
                  <w:b/>
                </w:rPr>
                <w:t>Order_No_Lbl</w:t>
              </w:r>
              <w:proofErr w:type="spellEnd"/>
            </w:p>
          </w:sdtContent>
        </w:sdt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2BFD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151E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84ACB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p l a y O r d e r I n f o > D i s p l a y O r d e r I n f o < / D i s p l a y O r d e r I n f o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O r d e r _ L i n e > O r d e r _ L i n e < / O r d e r _ L i n e >  
             < O r d e r _ N o _ L b l > O r d e r _ N o _ L b l < / O r d e r _ N o _ L b l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2022-11-30T11:55:00Z</dcterms:modified>
</cp:coreProperties>
</file>